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85" w:rsidRDefault="00D85985" w:rsidP="00A61ACF">
      <w:pPr>
        <w:pStyle w:val="MenuBase"/>
      </w:pPr>
    </w:p>
    <w:p w:rsidR="00A61ACF" w:rsidRPr="0040382F" w:rsidRDefault="00A61ACF" w:rsidP="00B1369F">
      <w:pPr>
        <w:pStyle w:val="Heading1"/>
        <w:jc w:val="center"/>
        <w:rPr>
          <w:sz w:val="48"/>
          <w:szCs w:val="48"/>
        </w:rPr>
      </w:pPr>
      <w:r w:rsidRPr="0040382F">
        <w:rPr>
          <w:sz w:val="48"/>
          <w:szCs w:val="48"/>
        </w:rPr>
        <w:t>CompSys</w:t>
      </w:r>
    </w:p>
    <w:p w:rsidR="00A61ACF" w:rsidRDefault="00B1369F" w:rsidP="00B1369F">
      <w:pPr>
        <w:pStyle w:val="Heading2"/>
        <w:jc w:val="center"/>
      </w:pPr>
      <w:r>
        <w:t>compS</w:t>
      </w:r>
      <w:r w:rsidR="00A61ACF">
        <w:t>ys.sql</w:t>
      </w:r>
    </w:p>
    <w:p w:rsidR="00A61ACF" w:rsidRDefault="00A61ACF" w:rsidP="00A61ACF"/>
    <w:p w:rsidR="00B1369F" w:rsidRDefault="00B1369F" w:rsidP="00B1369F">
      <w:pPr>
        <w:pStyle w:val="Heading2"/>
      </w:pPr>
      <w:r>
        <w:t>Project Brief</w:t>
      </w:r>
    </w:p>
    <w:p w:rsidR="00B1369F" w:rsidRDefault="00B1369F" w:rsidP="00B1369F">
      <w:r w:rsidRPr="0027222F">
        <w:rPr>
          <w:b/>
        </w:rPr>
        <w:t>PC Solutions</w:t>
      </w:r>
      <w:r>
        <w:t xml:space="preserve"> is considering implementing a computerised system to handle their staffs, customers, repairs, </w:t>
      </w:r>
      <w:proofErr w:type="gramStart"/>
      <w:r>
        <w:t>inventory</w:t>
      </w:r>
      <w:proofErr w:type="gramEnd"/>
      <w:r>
        <w:t xml:space="preserve"> and account records. The following is a description of the system:</w:t>
      </w:r>
    </w:p>
    <w:p w:rsidR="00B1369F" w:rsidRDefault="00B1369F" w:rsidP="00B1369F">
      <w:r>
        <w:t xml:space="preserve">Details of all the </w:t>
      </w:r>
      <w:r w:rsidRPr="0052651B">
        <w:rPr>
          <w:b/>
        </w:rPr>
        <w:t>Staff</w:t>
      </w:r>
      <w:r>
        <w:t xml:space="preserve">, including managers, interns and normal staff, is recorded in the </w:t>
      </w:r>
      <w:r w:rsidRPr="00661867">
        <w:rPr>
          <w:b/>
          <w:u w:val="single"/>
        </w:rPr>
        <w:t>Staff File.</w:t>
      </w:r>
      <w:r>
        <w:rPr>
          <w:b/>
        </w:rPr>
        <w:t xml:space="preserve"> </w:t>
      </w:r>
      <w:r>
        <w:t>Each staff is identified by a unique staff ID and has staff details – surname, forename, DOB, gender, address1, address2, town, county, telephone, mobile, e-mail, staff type and status. The company has the ability to Add, Amend and List the details of all the staff in the Staff File.</w:t>
      </w:r>
    </w:p>
    <w:p w:rsidR="00B1369F" w:rsidRDefault="00B1369F" w:rsidP="00B1369F">
      <w:r>
        <w:t xml:space="preserve">The company will record every customer before they can proceed with a new repair, therefore, the company needs to store all the </w:t>
      </w:r>
      <w:r w:rsidRPr="0052651B">
        <w:rPr>
          <w:b/>
        </w:rPr>
        <w:t>Customers</w:t>
      </w:r>
      <w:r>
        <w:rPr>
          <w:b/>
        </w:rPr>
        <w:t xml:space="preserve"> </w:t>
      </w:r>
      <w:r>
        <w:t xml:space="preserve">in the </w:t>
      </w:r>
      <w:r w:rsidRPr="00661867">
        <w:rPr>
          <w:b/>
          <w:u w:val="single"/>
        </w:rPr>
        <w:t>Customers File</w:t>
      </w:r>
      <w:r>
        <w:t xml:space="preserve">. Each customer is identified by a unique customer ID and has the details – Surname, Forename, DOB, Gender, Address1, Address2, Town, County, Telephone, Mobile, E-Mail, Customer Type and Status. The company has the ability to Add, Amend, </w:t>
      </w:r>
      <w:proofErr w:type="gramStart"/>
      <w:r>
        <w:t>Query</w:t>
      </w:r>
      <w:proofErr w:type="gramEnd"/>
      <w:r>
        <w:t xml:space="preserve"> and List the details of all the customers in the Customers File.</w:t>
      </w:r>
    </w:p>
    <w:p w:rsidR="00A61ACF" w:rsidRDefault="00B1369F" w:rsidP="00A61ACF">
      <w:r>
        <w:t xml:space="preserve">The requirements of an incoming repair job are logged in the </w:t>
      </w:r>
      <w:r w:rsidRPr="00661867">
        <w:rPr>
          <w:b/>
          <w:u w:val="single"/>
        </w:rPr>
        <w:t>Repairs File</w:t>
      </w:r>
      <w:r>
        <w:rPr>
          <w:b/>
          <w:u w:val="single"/>
        </w:rPr>
        <w:t xml:space="preserve">. </w:t>
      </w:r>
      <w:r>
        <w:t>Each job is assigned a job reference number and may be for a new customer or an existing customer. For new customers, the customer details are recorded in the Customer File. A job is for only one ‘Repair ID’ but a customer may have several jobs on-going at the same time.</w:t>
      </w:r>
    </w:p>
    <w:p w:rsidR="0040382F" w:rsidRDefault="0040382F" w:rsidP="00A61ACF"/>
    <w:p w:rsidR="0040382F" w:rsidRDefault="0040382F" w:rsidP="00A61ACF"/>
    <w:p w:rsidR="0040382F" w:rsidRDefault="0040382F">
      <w:r>
        <w:br w:type="page"/>
      </w:r>
    </w:p>
    <w:p w:rsidR="00B92579" w:rsidRDefault="00B613D6" w:rsidP="003F7056">
      <w:pPr>
        <w:pStyle w:val="Heading1"/>
      </w:pPr>
      <w:r>
        <w:lastRenderedPageBreak/>
        <w:t>SELECT</w:t>
      </w:r>
    </w:p>
    <w:p w:rsidR="00B613D6" w:rsidRDefault="00B613D6" w:rsidP="0040382F">
      <w:pPr>
        <w:rPr>
          <w:b/>
        </w:rPr>
      </w:pPr>
    </w:p>
    <w:p w:rsidR="00B613D6" w:rsidRDefault="00B613D6" w:rsidP="0040382F">
      <w:pPr>
        <w:rPr>
          <w:b/>
        </w:rPr>
      </w:pPr>
      <w:r w:rsidRPr="00B613D6">
        <w:rPr>
          <w:b/>
        </w:rPr>
        <w:t xml:space="preserve">SELECT DISTINCT </w:t>
      </w:r>
      <w:proofErr w:type="spellStart"/>
      <w:r w:rsidRPr="00B613D6">
        <w:rPr>
          <w:b/>
        </w:rPr>
        <w:t>c.cust_id</w:t>
      </w:r>
      <w:proofErr w:type="spellEnd"/>
      <w:r w:rsidRPr="00B613D6">
        <w:rPr>
          <w:b/>
        </w:rPr>
        <w:t xml:space="preserve">, </w:t>
      </w:r>
      <w:proofErr w:type="spellStart"/>
      <w:r w:rsidRPr="00B613D6">
        <w:rPr>
          <w:b/>
        </w:rPr>
        <w:t>c.surname</w:t>
      </w:r>
      <w:proofErr w:type="spellEnd"/>
      <w:r w:rsidRPr="00B613D6">
        <w:rPr>
          <w:b/>
        </w:rPr>
        <w:t xml:space="preserve">, </w:t>
      </w:r>
      <w:proofErr w:type="spellStart"/>
      <w:r w:rsidRPr="00B613D6">
        <w:rPr>
          <w:b/>
        </w:rPr>
        <w:t>c.forename</w:t>
      </w:r>
      <w:proofErr w:type="spellEnd"/>
      <w:r w:rsidRPr="00B613D6">
        <w:rPr>
          <w:b/>
        </w:rPr>
        <w:t xml:space="preserve">, </w:t>
      </w:r>
      <w:proofErr w:type="spellStart"/>
      <w:r w:rsidRPr="00B613D6">
        <w:rPr>
          <w:b/>
        </w:rPr>
        <w:t>c.town</w:t>
      </w:r>
      <w:proofErr w:type="spellEnd"/>
      <w:r w:rsidRPr="00B613D6">
        <w:rPr>
          <w:b/>
        </w:rPr>
        <w:t xml:space="preserve">, </w:t>
      </w:r>
      <w:proofErr w:type="spellStart"/>
      <w:r w:rsidRPr="00B613D6">
        <w:rPr>
          <w:b/>
        </w:rPr>
        <w:t>c.county</w:t>
      </w:r>
      <w:proofErr w:type="spellEnd"/>
      <w:r w:rsidRPr="00B613D6">
        <w:rPr>
          <w:b/>
        </w:rPr>
        <w:t>, c.tel FROM</w:t>
      </w:r>
      <w:r>
        <w:rPr>
          <w:b/>
        </w:rPr>
        <w:t xml:space="preserve"> </w:t>
      </w:r>
      <w:proofErr w:type="gramStart"/>
      <w:r>
        <w:rPr>
          <w:b/>
        </w:rPr>
        <w:t>customers</w:t>
      </w:r>
      <w:proofErr w:type="gramEnd"/>
      <w:r>
        <w:rPr>
          <w:b/>
        </w:rPr>
        <w:t xml:space="preserve"> c ORDER BY </w:t>
      </w:r>
      <w:proofErr w:type="spellStart"/>
      <w:r>
        <w:rPr>
          <w:b/>
        </w:rPr>
        <w:t>c.cust_id</w:t>
      </w:r>
      <w:proofErr w:type="spellEnd"/>
      <w:r w:rsidRPr="00B613D6">
        <w:rPr>
          <w:b/>
        </w:rPr>
        <w:t>;</w:t>
      </w:r>
    </w:p>
    <w:p w:rsidR="00B613D6" w:rsidRDefault="00B613D6" w:rsidP="0040382F">
      <w:pPr>
        <w:rPr>
          <w:b/>
        </w:rPr>
      </w:pPr>
    </w:p>
    <w:p w:rsidR="00B613D6" w:rsidRDefault="00B613D6" w:rsidP="0040382F">
      <w:pPr>
        <w:rPr>
          <w:b/>
        </w:rPr>
      </w:pPr>
      <w:r>
        <w:rPr>
          <w:b/>
        </w:rPr>
        <w:t xml:space="preserve">Location: </w:t>
      </w:r>
      <w:proofErr w:type="spellStart"/>
      <w:r>
        <w:rPr>
          <w:b/>
        </w:rPr>
        <w:t>ajax</w:t>
      </w:r>
      <w:proofErr w:type="spellEnd"/>
      <w:r>
        <w:rPr>
          <w:b/>
        </w:rPr>
        <w:t>/</w:t>
      </w:r>
      <w:proofErr w:type="spellStart"/>
      <w:r>
        <w:rPr>
          <w:b/>
        </w:rPr>
        <w:t>getCustomers.php</w:t>
      </w:r>
      <w:proofErr w:type="spellEnd"/>
    </w:p>
    <w:p w:rsidR="00B613D6" w:rsidRDefault="00B613D6" w:rsidP="0040382F">
      <w:pPr>
        <w:rPr>
          <w:b/>
        </w:rPr>
      </w:pPr>
      <w:r>
        <w:rPr>
          <w:noProof/>
          <w:lang w:val="en-IE" w:eastAsia="en-IE" w:bidi="ar-SA"/>
        </w:rPr>
        <w:drawing>
          <wp:inline distT="0" distB="0" distL="0" distR="0" wp14:anchorId="26AE0E98" wp14:editId="3085CA5C">
            <wp:extent cx="5731510" cy="474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D6" w:rsidRDefault="00B613D6" w:rsidP="0040382F">
      <w:pPr>
        <w:rPr>
          <w:b/>
        </w:rPr>
      </w:pPr>
    </w:p>
    <w:p w:rsidR="00B613D6" w:rsidRDefault="00B613D6" w:rsidP="0040382F">
      <w:pPr>
        <w:rPr>
          <w:b/>
        </w:rPr>
      </w:pPr>
      <w:r>
        <w:rPr>
          <w:b/>
        </w:rPr>
        <w:t>Data produced: (COURTESY angularcode.com)</w:t>
      </w:r>
    </w:p>
    <w:p w:rsidR="00B613D6" w:rsidRDefault="00B613D6" w:rsidP="0040382F">
      <w:pPr>
        <w:rPr>
          <w:b/>
        </w:rPr>
      </w:pPr>
      <w:r>
        <w:rPr>
          <w:noProof/>
          <w:lang w:val="en-IE" w:eastAsia="en-IE" w:bidi="ar-SA"/>
        </w:rPr>
        <w:drawing>
          <wp:inline distT="0" distB="0" distL="0" distR="0" wp14:anchorId="53F8AA13" wp14:editId="759857BB">
            <wp:extent cx="5731510" cy="1793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D6" w:rsidRDefault="00B613D6" w:rsidP="0040382F">
      <w:pPr>
        <w:rPr>
          <w:b/>
        </w:rPr>
      </w:pPr>
    </w:p>
    <w:p w:rsidR="00B613D6" w:rsidRPr="00B613D6" w:rsidRDefault="00B613D6" w:rsidP="00B613D6">
      <w:pPr>
        <w:rPr>
          <w:b/>
        </w:rPr>
      </w:pPr>
      <w:r w:rsidRPr="00B613D6">
        <w:rPr>
          <w:b/>
        </w:rPr>
        <w:t xml:space="preserve">SELECT status, </w:t>
      </w:r>
      <w:proofErr w:type="gramStart"/>
      <w:r w:rsidRPr="00B613D6">
        <w:rPr>
          <w:b/>
        </w:rPr>
        <w:t>COUNT(</w:t>
      </w:r>
      <w:proofErr w:type="gramEnd"/>
      <w:r w:rsidRPr="00B613D6">
        <w:rPr>
          <w:b/>
        </w:rPr>
        <w:t>status) AS total</w:t>
      </w:r>
    </w:p>
    <w:p w:rsidR="00B613D6" w:rsidRPr="00B613D6" w:rsidRDefault="00B613D6" w:rsidP="00B613D6">
      <w:pPr>
        <w:rPr>
          <w:b/>
        </w:rPr>
      </w:pPr>
      <w:r w:rsidRPr="00B613D6">
        <w:rPr>
          <w:b/>
        </w:rPr>
        <w:tab/>
      </w:r>
      <w:r w:rsidRPr="00B613D6">
        <w:rPr>
          <w:b/>
        </w:rPr>
        <w:tab/>
        <w:t>FROM Repairs</w:t>
      </w:r>
    </w:p>
    <w:p w:rsidR="00B613D6" w:rsidRPr="00B613D6" w:rsidRDefault="00B613D6" w:rsidP="00B613D6">
      <w:pPr>
        <w:rPr>
          <w:b/>
        </w:rPr>
      </w:pPr>
      <w:r w:rsidRPr="00B613D6">
        <w:rPr>
          <w:b/>
        </w:rPr>
        <w:tab/>
      </w:r>
      <w:r w:rsidRPr="00B613D6">
        <w:rPr>
          <w:b/>
        </w:rPr>
        <w:tab/>
        <w:t xml:space="preserve">WHERE </w:t>
      </w:r>
      <w:proofErr w:type="gramStart"/>
      <w:r w:rsidRPr="00B613D6">
        <w:rPr>
          <w:b/>
        </w:rPr>
        <w:t>month(</w:t>
      </w:r>
      <w:proofErr w:type="spellStart"/>
      <w:proofErr w:type="gramEnd"/>
      <w:r w:rsidRPr="00B613D6">
        <w:rPr>
          <w:b/>
        </w:rPr>
        <w:t>repairDate</w:t>
      </w:r>
      <w:proofErr w:type="spellEnd"/>
      <w:r w:rsidRPr="00B613D6">
        <w:rPr>
          <w:b/>
        </w:rPr>
        <w:t>) = EXTRACT(month FROM (NOW()))</w:t>
      </w:r>
    </w:p>
    <w:p w:rsidR="00B613D6" w:rsidRPr="00B613D6" w:rsidRDefault="00B613D6" w:rsidP="00B613D6">
      <w:pPr>
        <w:rPr>
          <w:b/>
        </w:rPr>
      </w:pPr>
      <w:r w:rsidRPr="00B613D6">
        <w:rPr>
          <w:b/>
        </w:rPr>
        <w:tab/>
      </w:r>
      <w:r w:rsidRPr="00B613D6">
        <w:rPr>
          <w:b/>
        </w:rPr>
        <w:tab/>
        <w:t>GROUP BY status</w:t>
      </w:r>
    </w:p>
    <w:p w:rsidR="00B613D6" w:rsidRDefault="00B613D6" w:rsidP="00B613D6">
      <w:pPr>
        <w:rPr>
          <w:b/>
        </w:rPr>
      </w:pPr>
      <w:r w:rsidRPr="00B613D6">
        <w:rPr>
          <w:b/>
        </w:rPr>
        <w:tab/>
      </w:r>
      <w:r w:rsidRPr="00B613D6">
        <w:rPr>
          <w:b/>
        </w:rPr>
        <w:tab/>
        <w:t xml:space="preserve">ORDER BY </w:t>
      </w:r>
      <w:proofErr w:type="spellStart"/>
      <w:r w:rsidRPr="00B613D6">
        <w:rPr>
          <w:b/>
        </w:rPr>
        <w:t>repairDate</w:t>
      </w:r>
      <w:proofErr w:type="spellEnd"/>
      <w:r w:rsidRPr="00B613D6">
        <w:rPr>
          <w:b/>
        </w:rPr>
        <w:t xml:space="preserve"> DESC;</w:t>
      </w: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  <w:r>
        <w:rPr>
          <w:b/>
        </w:rPr>
        <w:t xml:space="preserve">Location: </w:t>
      </w:r>
      <w:proofErr w:type="spellStart"/>
      <w:r>
        <w:rPr>
          <w:b/>
        </w:rPr>
        <w:t>piechart.php</w:t>
      </w:r>
      <w:proofErr w:type="spellEnd"/>
    </w:p>
    <w:p w:rsidR="003F7056" w:rsidRDefault="003F7056" w:rsidP="00B613D6">
      <w:pPr>
        <w:rPr>
          <w:b/>
        </w:rPr>
      </w:pPr>
      <w:r>
        <w:rPr>
          <w:noProof/>
          <w:lang w:val="en-IE" w:eastAsia="en-IE" w:bidi="ar-SA"/>
        </w:rPr>
        <w:drawing>
          <wp:inline distT="0" distB="0" distL="0" distR="0" wp14:anchorId="61BC4EDC" wp14:editId="5DF87E33">
            <wp:extent cx="520065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  <w:r>
        <w:rPr>
          <w:b/>
        </w:rPr>
        <w:t xml:space="preserve">Created a ‘MySQL View’ to display the </w:t>
      </w:r>
      <w:proofErr w:type="spellStart"/>
      <w:r>
        <w:rPr>
          <w:b/>
        </w:rPr>
        <w:t>piechart</w:t>
      </w:r>
      <w:proofErr w:type="spellEnd"/>
      <w:r>
        <w:rPr>
          <w:b/>
        </w:rPr>
        <w:t xml:space="preserve"> using </w:t>
      </w:r>
      <w:proofErr w:type="spellStart"/>
      <w:r>
        <w:rPr>
          <w:b/>
        </w:rPr>
        <w:t>google’s</w:t>
      </w:r>
      <w:proofErr w:type="spellEnd"/>
      <w:r>
        <w:rPr>
          <w:b/>
        </w:rPr>
        <w:t xml:space="preserve"> Chart module</w:t>
      </w:r>
    </w:p>
    <w:p w:rsidR="003F7056" w:rsidRDefault="003F7056" w:rsidP="00B613D6">
      <w:pPr>
        <w:rPr>
          <w:b/>
        </w:rPr>
      </w:pPr>
      <w:r>
        <w:rPr>
          <w:noProof/>
          <w:lang w:val="en-IE" w:eastAsia="en-IE" w:bidi="ar-SA"/>
        </w:rPr>
        <w:drawing>
          <wp:inline distT="0" distB="0" distL="0" distR="0" wp14:anchorId="26FA5DCA" wp14:editId="432492A5">
            <wp:extent cx="5238750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</w:p>
    <w:p w:rsidR="003F7056" w:rsidRDefault="003F7056" w:rsidP="00B613D6">
      <w:pPr>
        <w:rPr>
          <w:b/>
        </w:rPr>
      </w:pPr>
    </w:p>
    <w:p w:rsidR="003F7056" w:rsidRDefault="003F7056" w:rsidP="003F7056">
      <w:pPr>
        <w:pStyle w:val="Heading1"/>
      </w:pPr>
      <w:r>
        <w:t>INSERT</w:t>
      </w:r>
    </w:p>
    <w:p w:rsidR="003F7056" w:rsidRDefault="003F7056" w:rsidP="003F7056">
      <w:r>
        <w:t xml:space="preserve">INSERT INTO staff (forename, surname, username, password, email, town, county, </w:t>
      </w:r>
      <w:proofErr w:type="spellStart"/>
      <w:proofErr w:type="gramStart"/>
      <w:r>
        <w:t>tel</w:t>
      </w:r>
      <w:proofErr w:type="spellEnd"/>
      <w:proofErr w:type="gramEnd"/>
      <w:r>
        <w:t>)</w:t>
      </w:r>
    </w:p>
    <w:p w:rsidR="003F7056" w:rsidRDefault="003F7056" w:rsidP="003F7056">
      <w:r>
        <w:t>VALUES ('$forename', '$surname', '$username', '$password', '$emai</w:t>
      </w:r>
      <w:r>
        <w:t>l', '$town', '$county', '$</w:t>
      </w:r>
      <w:proofErr w:type="spellStart"/>
      <w:r>
        <w:t>tel</w:t>
      </w:r>
      <w:proofErr w:type="spellEnd"/>
      <w:r>
        <w:t>')</w:t>
      </w:r>
    </w:p>
    <w:p w:rsidR="003F7056" w:rsidRDefault="003F7056" w:rsidP="003F7056"/>
    <w:p w:rsidR="003F7056" w:rsidRDefault="003F7056" w:rsidP="003F7056">
      <w:r>
        <w:t xml:space="preserve">Location: </w:t>
      </w:r>
      <w:proofErr w:type="spellStart"/>
      <w:r>
        <w:t>addNewStaff.php</w:t>
      </w:r>
      <w:proofErr w:type="spellEnd"/>
    </w:p>
    <w:p w:rsidR="003F7056" w:rsidRDefault="003F7056" w:rsidP="003F7056">
      <w:r>
        <w:rPr>
          <w:noProof/>
          <w:lang w:val="en-IE" w:eastAsia="en-IE" w:bidi="ar-SA"/>
        </w:rPr>
        <w:drawing>
          <wp:inline distT="0" distB="0" distL="0" distR="0" wp14:anchorId="27D6F997" wp14:editId="4E7C04E1">
            <wp:extent cx="5731510" cy="467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56" w:rsidRDefault="003F7056" w:rsidP="003F7056"/>
    <w:p w:rsidR="003F7056" w:rsidRDefault="003F7056" w:rsidP="003F7056"/>
    <w:p w:rsidR="003F7056" w:rsidRDefault="003F7056" w:rsidP="003F7056">
      <w:r>
        <w:rPr>
          <w:noProof/>
          <w:lang w:val="en-IE" w:eastAsia="en-IE" w:bidi="ar-SA"/>
        </w:rPr>
        <w:drawing>
          <wp:inline distT="0" distB="0" distL="0" distR="0" wp14:anchorId="3972D8B5" wp14:editId="176B5C2A">
            <wp:extent cx="5731510" cy="725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56" w:rsidRDefault="003F7056" w:rsidP="003F7056"/>
    <w:p w:rsidR="003F7056" w:rsidRDefault="003F7056" w:rsidP="003F7056"/>
    <w:p w:rsidR="003F7056" w:rsidRDefault="003F7056" w:rsidP="003F7056"/>
    <w:p w:rsidR="003F7056" w:rsidRDefault="003F7056">
      <w:r>
        <w:br w:type="page"/>
      </w:r>
    </w:p>
    <w:p w:rsidR="003F7056" w:rsidRDefault="003F7056" w:rsidP="003F7056">
      <w:pPr>
        <w:pStyle w:val="Heading1"/>
      </w:pPr>
      <w:r>
        <w:lastRenderedPageBreak/>
        <w:t>DELETE</w:t>
      </w:r>
    </w:p>
    <w:p w:rsidR="003F7056" w:rsidRDefault="003F7056" w:rsidP="003F7056">
      <w:r w:rsidRPr="003F7056">
        <w:t xml:space="preserve">DELETE from </w:t>
      </w:r>
      <w:r>
        <w:t xml:space="preserve">stock WHERE </w:t>
      </w:r>
      <w:proofErr w:type="spellStart"/>
      <w:r>
        <w:t>stock_id</w:t>
      </w:r>
      <w:proofErr w:type="spellEnd"/>
      <w:r>
        <w:t xml:space="preserve"> = $</w:t>
      </w:r>
      <w:proofErr w:type="spellStart"/>
      <w:r>
        <w:t>stockid</w:t>
      </w:r>
      <w:proofErr w:type="spellEnd"/>
    </w:p>
    <w:p w:rsidR="003F7056" w:rsidRDefault="003F7056" w:rsidP="003F7056"/>
    <w:p w:rsidR="003F7056" w:rsidRDefault="003F7056" w:rsidP="003F7056">
      <w:r>
        <w:t>Location: delete/</w:t>
      </w:r>
      <w:proofErr w:type="spellStart"/>
      <w:r>
        <w:t>inventoryDelete.php</w:t>
      </w:r>
      <w:proofErr w:type="spellEnd"/>
    </w:p>
    <w:p w:rsidR="003F7056" w:rsidRDefault="003F7056" w:rsidP="003F7056">
      <w:r>
        <w:rPr>
          <w:noProof/>
          <w:lang w:val="en-IE" w:eastAsia="en-IE" w:bidi="ar-SA"/>
        </w:rPr>
        <w:drawing>
          <wp:inline distT="0" distB="0" distL="0" distR="0" wp14:anchorId="20A737E4" wp14:editId="78558245">
            <wp:extent cx="50196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56" w:rsidRDefault="003F7056" w:rsidP="003F7056"/>
    <w:p w:rsidR="003F7056" w:rsidRDefault="003F7056" w:rsidP="003F7056"/>
    <w:p w:rsidR="00730350" w:rsidRDefault="00730350" w:rsidP="003F7056"/>
    <w:p w:rsidR="00730350" w:rsidRDefault="00730350" w:rsidP="003F7056"/>
    <w:p w:rsidR="00730350" w:rsidRDefault="00730350" w:rsidP="003F7056"/>
    <w:p w:rsidR="00730350" w:rsidRDefault="00730350" w:rsidP="003F7056"/>
    <w:p w:rsidR="00730350" w:rsidRDefault="00730350" w:rsidP="00730350">
      <w:pPr>
        <w:pStyle w:val="Heading1"/>
      </w:pPr>
      <w:r>
        <w:t>UPDATE</w:t>
      </w:r>
    </w:p>
    <w:p w:rsidR="00730350" w:rsidRDefault="00730350" w:rsidP="00730350">
      <w:r w:rsidRPr="00730350">
        <w:t>"UPDATE customers SET surname ='$</w:t>
      </w:r>
      <w:proofErr w:type="spellStart"/>
      <w:r w:rsidRPr="00730350">
        <w:t>ud_name</w:t>
      </w:r>
      <w:proofErr w:type="spellEnd"/>
      <w:r w:rsidRPr="00730350">
        <w:t>', forename ='$</w:t>
      </w:r>
      <w:proofErr w:type="spellStart"/>
      <w:r w:rsidRPr="00730350">
        <w:t>ud_forename</w:t>
      </w:r>
      <w:proofErr w:type="spellEnd"/>
      <w:r w:rsidRPr="00730350">
        <w:t>', town = '$</w:t>
      </w:r>
      <w:proofErr w:type="spellStart"/>
      <w:r w:rsidRPr="00730350">
        <w:t>ud_town</w:t>
      </w:r>
      <w:proofErr w:type="spellEnd"/>
      <w:r w:rsidRPr="00730350">
        <w:t>', county = '$</w:t>
      </w:r>
      <w:proofErr w:type="spellStart"/>
      <w:r w:rsidRPr="00730350">
        <w:t>ud_county</w:t>
      </w:r>
      <w:proofErr w:type="spellEnd"/>
      <w:r w:rsidRPr="00730350">
        <w:t xml:space="preserve">', </w:t>
      </w:r>
      <w:proofErr w:type="spellStart"/>
      <w:r w:rsidRPr="00730350">
        <w:t>tel</w:t>
      </w:r>
      <w:proofErr w:type="spellEnd"/>
      <w:r w:rsidRPr="00730350">
        <w:t xml:space="preserve"> = '$</w:t>
      </w:r>
      <w:proofErr w:type="spellStart"/>
      <w:r w:rsidRPr="00730350">
        <w:t>ud_tel</w:t>
      </w:r>
      <w:proofErr w:type="spellEnd"/>
      <w:r w:rsidRPr="00730350">
        <w:t xml:space="preserve">' WHERE </w:t>
      </w:r>
      <w:proofErr w:type="spellStart"/>
      <w:r w:rsidRPr="00730350">
        <w:t>cust_id</w:t>
      </w:r>
      <w:proofErr w:type="spellEnd"/>
      <w:r w:rsidRPr="00730350">
        <w:t>=$</w:t>
      </w:r>
      <w:proofErr w:type="spellStart"/>
      <w:r w:rsidRPr="00730350">
        <w:t>ud_id</w:t>
      </w:r>
      <w:proofErr w:type="spellEnd"/>
      <w:r w:rsidRPr="00730350">
        <w:t>";</w:t>
      </w:r>
    </w:p>
    <w:p w:rsidR="00730350" w:rsidRDefault="00730350" w:rsidP="00730350"/>
    <w:p w:rsidR="00730350" w:rsidRDefault="00730350" w:rsidP="00730350">
      <w:r>
        <w:t>Location: update/</w:t>
      </w:r>
      <w:proofErr w:type="spellStart"/>
      <w:r>
        <w:t>customerUpdated.php</w:t>
      </w:r>
      <w:proofErr w:type="spellEnd"/>
    </w:p>
    <w:p w:rsidR="00730350" w:rsidRDefault="00730350" w:rsidP="00730350">
      <w:r>
        <w:rPr>
          <w:noProof/>
          <w:lang w:val="en-IE" w:eastAsia="en-IE" w:bidi="ar-SA"/>
        </w:rPr>
        <w:drawing>
          <wp:inline distT="0" distB="0" distL="0" distR="0" wp14:anchorId="11E52E8D" wp14:editId="1A6C81CD">
            <wp:extent cx="5731510" cy="2508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50" w:rsidRDefault="00730350" w:rsidP="00730350"/>
    <w:p w:rsidR="00730350" w:rsidRDefault="00730350" w:rsidP="00730350"/>
    <w:p w:rsidR="00730350" w:rsidRDefault="00730350" w:rsidP="00730350"/>
    <w:p w:rsidR="00730350" w:rsidRDefault="00730350" w:rsidP="00730350">
      <w:pPr>
        <w:pStyle w:val="Heading1"/>
      </w:pPr>
      <w:r>
        <w:t>PROCESS</w:t>
      </w:r>
    </w:p>
    <w:p w:rsidR="00730350" w:rsidRDefault="003777D3" w:rsidP="00730350">
      <w:proofErr w:type="spellStart"/>
      <w:r>
        <w:t>products.php</w:t>
      </w:r>
      <w:proofErr w:type="spellEnd"/>
    </w:p>
    <w:p w:rsidR="003777D3" w:rsidRDefault="003777D3" w:rsidP="00730350">
      <w:proofErr w:type="spellStart"/>
      <w:r>
        <w:t>displayproducts.php</w:t>
      </w:r>
      <w:proofErr w:type="spellEnd"/>
    </w:p>
    <w:p w:rsidR="003777D3" w:rsidRDefault="003777D3" w:rsidP="00730350">
      <w:proofErr w:type="spellStart"/>
      <w:r>
        <w:t>cart.php</w:t>
      </w:r>
      <w:proofErr w:type="spellEnd"/>
    </w:p>
    <w:p w:rsidR="003777D3" w:rsidRDefault="003777D3" w:rsidP="00730350">
      <w:proofErr w:type="spellStart"/>
      <w:r>
        <w:t>ordered.php</w:t>
      </w:r>
      <w:proofErr w:type="spellEnd"/>
    </w:p>
    <w:p w:rsidR="003777D3" w:rsidRPr="00730350" w:rsidRDefault="003777D3" w:rsidP="00730350">
      <w:r>
        <w:t>newOrder.php</w:t>
      </w:r>
      <w:bookmarkStart w:id="0" w:name="_GoBack"/>
      <w:bookmarkEnd w:id="0"/>
    </w:p>
    <w:sectPr w:rsidR="003777D3" w:rsidRPr="00730350" w:rsidSect="0024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CF"/>
    <w:rsid w:val="00047CD8"/>
    <w:rsid w:val="00244507"/>
    <w:rsid w:val="002567E9"/>
    <w:rsid w:val="002F1346"/>
    <w:rsid w:val="003777D3"/>
    <w:rsid w:val="003F7056"/>
    <w:rsid w:val="0040382F"/>
    <w:rsid w:val="004044D5"/>
    <w:rsid w:val="00460EFF"/>
    <w:rsid w:val="00577EBC"/>
    <w:rsid w:val="005C57C5"/>
    <w:rsid w:val="00730350"/>
    <w:rsid w:val="00761D07"/>
    <w:rsid w:val="007A601D"/>
    <w:rsid w:val="00A61ACF"/>
    <w:rsid w:val="00A74583"/>
    <w:rsid w:val="00B1369F"/>
    <w:rsid w:val="00B613D6"/>
    <w:rsid w:val="00B92579"/>
    <w:rsid w:val="00C7184F"/>
    <w:rsid w:val="00CC5287"/>
    <w:rsid w:val="00CD5CED"/>
    <w:rsid w:val="00D85985"/>
    <w:rsid w:val="00E142F3"/>
    <w:rsid w:val="00EA58AA"/>
    <w:rsid w:val="00EC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3B481-9204-4968-96E1-2C860139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4D5"/>
    <w:rPr>
      <w:sz w:val="24"/>
      <w:szCs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4D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4D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4D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4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4D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4D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4D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4D5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D5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4D5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D5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044D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4D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4D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4D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4D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4D5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4044D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044D5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4D5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4044D5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4044D5"/>
    <w:rPr>
      <w:b/>
      <w:bCs/>
    </w:rPr>
  </w:style>
  <w:style w:type="character" w:styleId="Emphasis">
    <w:name w:val="Emphasis"/>
    <w:basedOn w:val="DefaultParagraphFont"/>
    <w:uiPriority w:val="20"/>
    <w:qFormat/>
    <w:rsid w:val="004044D5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4044D5"/>
    <w:rPr>
      <w:szCs w:val="32"/>
    </w:rPr>
  </w:style>
  <w:style w:type="paragraph" w:styleId="ListParagraph">
    <w:name w:val="List Paragraph"/>
    <w:basedOn w:val="Normal"/>
    <w:uiPriority w:val="34"/>
    <w:qFormat/>
    <w:rsid w:val="004044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44D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044D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4D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4D5"/>
    <w:rPr>
      <w:b/>
      <w:i/>
      <w:sz w:val="24"/>
    </w:rPr>
  </w:style>
  <w:style w:type="character" w:styleId="SubtleEmphasis">
    <w:name w:val="Subtle Emphasis"/>
    <w:uiPriority w:val="19"/>
    <w:qFormat/>
    <w:rsid w:val="004044D5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4044D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044D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044D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044D5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4D5"/>
    <w:pPr>
      <w:outlineLvl w:val="9"/>
    </w:pPr>
  </w:style>
  <w:style w:type="paragraph" w:customStyle="1" w:styleId="MenuBase">
    <w:name w:val="MenuBase"/>
    <w:qFormat/>
    <w:rsid w:val="00A74583"/>
    <w:rPr>
      <w:rFonts w:ascii="Garamond" w:hAnsi="Garamond"/>
      <w:sz w:val="24"/>
      <w:szCs w:val="24"/>
      <w:lang w:val="en-GB" w:eastAsia="en-US" w:bidi="en-US"/>
    </w:rPr>
  </w:style>
  <w:style w:type="paragraph" w:customStyle="1" w:styleId="MenuName">
    <w:name w:val="MenuName"/>
    <w:basedOn w:val="MenuBase"/>
    <w:autoRedefine/>
    <w:qFormat/>
    <w:rsid w:val="00EC687E"/>
    <w:pPr>
      <w:spacing w:before="120" w:after="120"/>
      <w:jc w:val="center"/>
    </w:pPr>
    <w:rPr>
      <w:b/>
      <w:smallCaps/>
      <w:spacing w:val="40"/>
      <w:sz w:val="48"/>
    </w:rPr>
  </w:style>
  <w:style w:type="paragraph" w:customStyle="1" w:styleId="MenuDescription">
    <w:name w:val="MenuDescription"/>
    <w:basedOn w:val="MenuBase"/>
    <w:qFormat/>
    <w:rsid w:val="00047CD8"/>
    <w:pPr>
      <w:jc w:val="center"/>
    </w:pPr>
    <w:rPr>
      <w:i/>
      <w:sz w:val="22"/>
    </w:rPr>
  </w:style>
  <w:style w:type="paragraph" w:customStyle="1" w:styleId="MenuPrice">
    <w:name w:val="MenuPrice"/>
    <w:basedOn w:val="MenuBase"/>
    <w:qFormat/>
    <w:rsid w:val="00047CD8"/>
    <w:pPr>
      <w:jc w:val="center"/>
    </w:pPr>
    <w:rPr>
      <w:b/>
    </w:rPr>
  </w:style>
  <w:style w:type="paragraph" w:customStyle="1" w:styleId="MenuSectionName">
    <w:name w:val="MenuSectionName"/>
    <w:basedOn w:val="MenuBase"/>
    <w:autoRedefine/>
    <w:qFormat/>
    <w:rsid w:val="00047CD8"/>
    <w:pPr>
      <w:spacing w:before="480"/>
    </w:pPr>
    <w:rPr>
      <w:b/>
      <w:smallCaps/>
      <w:sz w:val="40"/>
    </w:rPr>
  </w:style>
  <w:style w:type="paragraph" w:customStyle="1" w:styleId="MenuSectionDescription">
    <w:name w:val="MenuSectionDescription"/>
    <w:basedOn w:val="MenuBase"/>
    <w:qFormat/>
    <w:rsid w:val="00A74583"/>
    <w:rPr>
      <w:i/>
      <w:sz w:val="22"/>
    </w:rPr>
  </w:style>
  <w:style w:type="paragraph" w:customStyle="1" w:styleId="MenuSectionPrice">
    <w:name w:val="MenuSectionPrice"/>
    <w:basedOn w:val="MenuBase"/>
    <w:qFormat/>
    <w:rsid w:val="00CD5CED"/>
    <w:rPr>
      <w:b/>
    </w:rPr>
  </w:style>
  <w:style w:type="paragraph" w:customStyle="1" w:styleId="MenuDishName">
    <w:name w:val="MenuDishName"/>
    <w:basedOn w:val="MenuBase"/>
    <w:autoRedefine/>
    <w:qFormat/>
    <w:rsid w:val="002567E9"/>
    <w:pPr>
      <w:spacing w:before="160" w:after="40"/>
    </w:pPr>
    <w:rPr>
      <w:b/>
      <w:sz w:val="28"/>
    </w:rPr>
  </w:style>
  <w:style w:type="paragraph" w:customStyle="1" w:styleId="MenuDishDescription">
    <w:name w:val="MenuDishDescription"/>
    <w:basedOn w:val="MenuBase"/>
    <w:autoRedefine/>
    <w:qFormat/>
    <w:rsid w:val="002567E9"/>
    <w:pPr>
      <w:ind w:left="567"/>
    </w:pPr>
    <w:rPr>
      <w:i/>
    </w:rPr>
  </w:style>
  <w:style w:type="paragraph" w:customStyle="1" w:styleId="MenuDishPrice">
    <w:name w:val="MenuDishPrice"/>
    <w:basedOn w:val="MenuBase"/>
    <w:qFormat/>
    <w:rsid w:val="00CD5CED"/>
    <w:rPr>
      <w:b/>
    </w:rPr>
  </w:style>
  <w:style w:type="paragraph" w:customStyle="1" w:styleId="MenuDishNutritionHeading">
    <w:name w:val="MenuDishNutritionHeading"/>
    <w:basedOn w:val="MenuBase"/>
    <w:qFormat/>
    <w:rsid w:val="00CD5CED"/>
    <w:pPr>
      <w:spacing w:before="80" w:after="40"/>
    </w:pPr>
    <w:rPr>
      <w:b/>
      <w:sz w:val="22"/>
    </w:rPr>
  </w:style>
  <w:style w:type="paragraph" w:customStyle="1" w:styleId="MenuDishNutritionContent">
    <w:name w:val="MenuDishNutritionContent"/>
    <w:basedOn w:val="MenuBase"/>
    <w:qFormat/>
    <w:rsid w:val="00CD5CED"/>
    <w:rPr>
      <w:sz w:val="22"/>
    </w:rPr>
  </w:style>
  <w:style w:type="paragraph" w:customStyle="1" w:styleId="MenuDishDietaryHeading">
    <w:name w:val="MenuDishDietaryHeading"/>
    <w:basedOn w:val="MenuBase"/>
    <w:qFormat/>
    <w:rsid w:val="00CD5CED"/>
    <w:pPr>
      <w:spacing w:before="80" w:after="40"/>
    </w:pPr>
    <w:rPr>
      <w:b/>
      <w:sz w:val="22"/>
    </w:rPr>
  </w:style>
  <w:style w:type="paragraph" w:customStyle="1" w:styleId="MenuDishDietaryContent">
    <w:name w:val="MenuDishDietaryContent"/>
    <w:basedOn w:val="MenuBase"/>
    <w:qFormat/>
    <w:rsid w:val="00CD5CE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A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CF"/>
    <w:rPr>
      <w:rFonts w:ascii="Segoe UI" w:hAnsi="Segoe UI" w:cs="Segoe UI"/>
      <w:sz w:val="18"/>
      <w:szCs w:val="18"/>
      <w:lang w:val="en-GB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kitman\templates\Menu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MenuStyles</Template>
  <TotalTime>86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cp:lastModifiedBy>Nazmul Alam</cp:lastModifiedBy>
  <cp:revision>5</cp:revision>
  <dcterms:created xsi:type="dcterms:W3CDTF">2014-11-11T14:18:00Z</dcterms:created>
  <dcterms:modified xsi:type="dcterms:W3CDTF">2015-01-13T18:49:00Z</dcterms:modified>
</cp:coreProperties>
</file>